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1C3" w:rsidRDefault="00836D38">
      <w:r>
        <w:t>GRU</w:t>
      </w:r>
    </w:p>
    <w:p w:rsidR="00836D38" w:rsidRPr="00836D38" w:rsidRDefault="00836D38" w:rsidP="00836D38">
      <w:pPr>
        <w:jc w:val="center"/>
        <w:rPr>
          <w:sz w:val="36"/>
          <w:szCs w:val="36"/>
        </w:rPr>
      </w:pPr>
      <w:proofErr w:type="spellStart"/>
      <w:r w:rsidRPr="00836D38">
        <w:rPr>
          <w:sz w:val="36"/>
          <w:szCs w:val="36"/>
        </w:rPr>
        <w:t>Hugmyndir</w:t>
      </w:r>
      <w:proofErr w:type="spellEnd"/>
    </w:p>
    <w:p w:rsidR="00836D38" w:rsidRDefault="00836D38">
      <w:proofErr w:type="spellStart"/>
      <w:r>
        <w:t>Verkefni</w:t>
      </w:r>
      <w:proofErr w:type="spellEnd"/>
      <w:r>
        <w:t xml:space="preserve"> 1: Gera </w:t>
      </w:r>
      <w:proofErr w:type="spellStart"/>
      <w:r>
        <w:t>vefsíðu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 w:rsidR="007E111D">
        <w:t>er</w:t>
      </w:r>
      <w:proofErr w:type="spellEnd"/>
      <w:r w:rsidR="007E111D">
        <w:t xml:space="preserve"> </w:t>
      </w:r>
      <w:proofErr w:type="spellStart"/>
      <w:r w:rsidR="007E111D">
        <w:t>a</w:t>
      </w:r>
      <w:r>
        <w:t>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inn, </w:t>
      </w:r>
      <w:proofErr w:type="spellStart"/>
      <w:r>
        <w:t>upphala</w:t>
      </w:r>
      <w:proofErr w:type="spellEnd"/>
      <w:r>
        <w:t xml:space="preserve"> </w:t>
      </w:r>
      <w:proofErr w:type="spellStart"/>
      <w:r>
        <w:t>myndum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þeim</w:t>
      </w:r>
      <w:proofErr w:type="spellEnd"/>
      <w:r>
        <w:t>.</w:t>
      </w:r>
    </w:p>
    <w:p w:rsidR="00836D38" w:rsidRDefault="00836D38"/>
    <w:p w:rsidR="00836D38" w:rsidRDefault="00836D38">
      <w:proofErr w:type="spellStart"/>
      <w:r>
        <w:t>Verkefni</w:t>
      </w:r>
      <w:proofErr w:type="spellEnd"/>
      <w:r>
        <w:t xml:space="preserve"> 2: Gera </w:t>
      </w:r>
      <w:proofErr w:type="spellStart"/>
      <w:r>
        <w:t>vefsíðu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maður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bætt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kvikmyndum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sjónvarpsþáttum</w:t>
      </w:r>
      <w:proofErr w:type="spellEnd"/>
      <w:r>
        <w:t xml:space="preserve">, </w:t>
      </w:r>
      <w:proofErr w:type="spellStart"/>
      <w:r>
        <w:t>gefið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einkunn</w:t>
      </w:r>
      <w:proofErr w:type="spellEnd"/>
      <w:r>
        <w:t xml:space="preserve"> </w:t>
      </w:r>
      <w:proofErr w:type="spellStart"/>
      <w:r>
        <w:t>o.fl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mun</w:t>
      </w:r>
      <w:proofErr w:type="spellEnd"/>
      <w:r>
        <w:t xml:space="preserve"> </w:t>
      </w:r>
      <w:proofErr w:type="spellStart"/>
      <w:proofErr w:type="gramStart"/>
      <w:r>
        <w:t>t.d</w:t>
      </w:r>
      <w:proofErr w:type="spellEnd"/>
      <w:proofErr w:type="gramEnd"/>
      <w:r>
        <w:t xml:space="preserve">.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stór</w:t>
      </w:r>
      <w:proofErr w:type="spellEnd"/>
      <w:r>
        <w:t xml:space="preserve"> cover </w:t>
      </w:r>
      <w:proofErr w:type="spellStart"/>
      <w:r>
        <w:t>mynd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getum</w:t>
      </w:r>
      <w:proofErr w:type="spellEnd"/>
      <w:r>
        <w:t xml:space="preserve"> </w:t>
      </w:r>
      <w:proofErr w:type="spellStart"/>
      <w:r>
        <w:t>dregið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einhverjum</w:t>
      </w:r>
      <w:proofErr w:type="spellEnd"/>
      <w:r>
        <w:t xml:space="preserve"> </w:t>
      </w:r>
      <w:proofErr w:type="spellStart"/>
      <w:r>
        <w:t>gagnagrunni</w:t>
      </w:r>
      <w:proofErr w:type="spellEnd"/>
      <w:r>
        <w:t>.</w:t>
      </w:r>
    </w:p>
    <w:p w:rsidR="00836D38" w:rsidRDefault="00836D38"/>
    <w:p w:rsidR="00836D38" w:rsidRDefault="00836D38">
      <w:proofErr w:type="spellStart"/>
      <w:r>
        <w:t>Verkefni</w:t>
      </w:r>
      <w:proofErr w:type="spellEnd"/>
      <w:r>
        <w:t xml:space="preserve"> 3: </w:t>
      </w:r>
      <w:proofErr w:type="spellStart"/>
      <w:r>
        <w:t>Síða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sameinar</w:t>
      </w:r>
      <w:proofErr w:type="spellEnd"/>
      <w:r>
        <w:t xml:space="preserve"> </w:t>
      </w:r>
      <w:proofErr w:type="spellStart"/>
      <w:r>
        <w:t>t.d</w:t>
      </w:r>
      <w:proofErr w:type="spellEnd"/>
      <w:r>
        <w:t xml:space="preserve">. </w:t>
      </w:r>
      <w:proofErr w:type="spellStart"/>
      <w:r>
        <w:t>tolvutekk</w:t>
      </w:r>
      <w:proofErr w:type="spellEnd"/>
      <w:r>
        <w:t>/</w:t>
      </w:r>
      <w:proofErr w:type="spellStart"/>
      <w:r>
        <w:t>tolvulistann</w:t>
      </w:r>
      <w:proofErr w:type="spellEnd"/>
      <w:r>
        <w:t xml:space="preserve"> </w:t>
      </w:r>
      <w:proofErr w:type="spellStart"/>
      <w:r>
        <w:t>o.fl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allar</w:t>
      </w:r>
      <w:proofErr w:type="spellEnd"/>
      <w:r>
        <w:t xml:space="preserve"> </w:t>
      </w:r>
      <w:proofErr w:type="spellStart"/>
      <w:r>
        <w:t>vörur</w:t>
      </w:r>
      <w:proofErr w:type="spellEnd"/>
      <w:r>
        <w:t xml:space="preserve"> á 1 </w:t>
      </w:r>
      <w:proofErr w:type="spellStart"/>
      <w:r>
        <w:t>síðu</w:t>
      </w:r>
      <w:proofErr w:type="spellEnd"/>
      <w:r>
        <w:t xml:space="preserve"> í </w:t>
      </w:r>
      <w:proofErr w:type="spellStart"/>
      <w:r>
        <w:t>stað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á </w:t>
      </w:r>
      <w:proofErr w:type="spellStart"/>
      <w:r>
        <w:t>hverja</w:t>
      </w:r>
      <w:proofErr w:type="spellEnd"/>
      <w:r>
        <w:t xml:space="preserve"> </w:t>
      </w:r>
      <w:proofErr w:type="spellStart"/>
      <w:r>
        <w:t>einustu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leita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skjákorti</w:t>
      </w:r>
      <w:proofErr w:type="spellEnd"/>
      <w:r>
        <w:t>.</w:t>
      </w:r>
      <w:r w:rsidR="00FE0D7A">
        <w:t xml:space="preserve"> Of </w:t>
      </w:r>
      <w:proofErr w:type="spellStart"/>
      <w:r w:rsidR="00FE0D7A">
        <w:t>flókið</w:t>
      </w:r>
      <w:proofErr w:type="spellEnd"/>
    </w:p>
    <w:p w:rsidR="00836D38" w:rsidRDefault="00836D38"/>
    <w:p w:rsidR="00836D38" w:rsidRDefault="00836D38">
      <w:proofErr w:type="spellStart"/>
      <w:r>
        <w:t>Verkefni</w:t>
      </w:r>
      <w:proofErr w:type="spellEnd"/>
      <w:r>
        <w:t xml:space="preserve"> 4: Graph/statistic </w:t>
      </w:r>
      <w:proofErr w:type="spellStart"/>
      <w:r>
        <w:t>síða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safnar</w:t>
      </w:r>
      <w:proofErr w:type="spellEnd"/>
      <w:r>
        <w:t xml:space="preserve"> data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aðrari</w:t>
      </w:r>
      <w:proofErr w:type="spellEnd"/>
      <w:r>
        <w:t xml:space="preserve"> </w:t>
      </w:r>
      <w:proofErr w:type="spellStart"/>
      <w:r>
        <w:t>síðu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</w:p>
    <w:p w:rsidR="00836D38" w:rsidRDefault="00836D38"/>
    <w:p w:rsidR="00836D38" w:rsidRDefault="00836D38">
      <w:proofErr w:type="spellStart"/>
      <w:r>
        <w:t>Verkefni</w:t>
      </w:r>
      <w:proofErr w:type="spellEnd"/>
      <w:r>
        <w:t xml:space="preserve"> 5: </w:t>
      </w:r>
    </w:p>
    <w:p w:rsidR="00EE3ADE" w:rsidRDefault="00CB4A3B">
      <w:r>
        <w:t>Movie/Series database with statistics, rating, posters, info</w:t>
      </w:r>
    </w:p>
    <w:p w:rsidR="005351C3" w:rsidRDefault="005351C3">
      <w:proofErr w:type="spellStart"/>
      <w:r>
        <w:t>Kvikmynda</w:t>
      </w:r>
      <w:proofErr w:type="spellEnd"/>
      <w:r>
        <w:t xml:space="preserve"> </w:t>
      </w:r>
      <w:proofErr w:type="spellStart"/>
      <w:r>
        <w:t>mögulega</w:t>
      </w:r>
      <w:proofErr w:type="spellEnd"/>
      <w:r>
        <w:t xml:space="preserve"> </w:t>
      </w:r>
      <w:proofErr w:type="spellStart"/>
      <w:r>
        <w:t>þátta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tími</w:t>
      </w:r>
      <w:proofErr w:type="spellEnd"/>
      <w:r>
        <w:t xml:space="preserve"> </w:t>
      </w:r>
      <w:proofErr w:type="spellStart"/>
      <w:r>
        <w:t>gefst</w:t>
      </w:r>
      <w:proofErr w:type="spellEnd"/>
      <w:r>
        <w:t xml:space="preserve"> </w:t>
      </w:r>
      <w:proofErr w:type="spellStart"/>
      <w:r>
        <w:t>ásamt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ljósmyndahluta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hvort</w:t>
      </w:r>
      <w:proofErr w:type="spellEnd"/>
      <w:r>
        <w:t xml:space="preserve"> um sig </w:t>
      </w:r>
      <w:proofErr w:type="spellStart"/>
      <w:r>
        <w:t>er</w:t>
      </w:r>
      <w:proofErr w:type="spellEnd"/>
      <w:r>
        <w:t xml:space="preserve"> </w:t>
      </w:r>
      <w:proofErr w:type="spellStart"/>
      <w:r>
        <w:t>loggað</w:t>
      </w:r>
      <w:proofErr w:type="spellEnd"/>
      <w:r>
        <w:t xml:space="preserve"> inn </w:t>
      </w:r>
      <w:proofErr w:type="spellStart"/>
      <w:r>
        <w:t>af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notanda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geymt</w:t>
      </w:r>
      <w:proofErr w:type="spellEnd"/>
      <w:r>
        <w:t xml:space="preserve"> í </w:t>
      </w:r>
      <w:proofErr w:type="spellStart"/>
      <w:r>
        <w:t>gagnagrunni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bætir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ásamt</w:t>
      </w:r>
      <w:proofErr w:type="spellEnd"/>
      <w:r>
        <w:t xml:space="preserve"> </w:t>
      </w:r>
      <w:proofErr w:type="spellStart"/>
      <w:r>
        <w:t>einkunnargjöf</w:t>
      </w:r>
      <w:proofErr w:type="spellEnd"/>
      <w:r>
        <w:t xml:space="preserve"> á </w:t>
      </w:r>
      <w:proofErr w:type="spellStart"/>
      <w:r>
        <w:t>kvikmyndum</w:t>
      </w:r>
      <w:proofErr w:type="spellEnd"/>
      <w:r>
        <w:t>.</w:t>
      </w:r>
    </w:p>
    <w:p w:rsidR="000149F5" w:rsidRDefault="000149F5">
      <w:r>
        <w:t>Database:</w:t>
      </w:r>
    </w:p>
    <w:p w:rsidR="00CD5BBC" w:rsidRDefault="00CD5BBC">
      <w:r>
        <w:t>Movies/Series</w:t>
      </w:r>
    </w:p>
    <w:p w:rsidR="00CD5BBC" w:rsidRDefault="00CD5BBC" w:rsidP="00CD5BBC">
      <w:pPr>
        <w:pStyle w:val="ListParagraph"/>
        <w:numPr>
          <w:ilvl w:val="0"/>
          <w:numId w:val="1"/>
        </w:numPr>
      </w:pPr>
      <w:r>
        <w:t>Title</w:t>
      </w:r>
    </w:p>
    <w:p w:rsidR="00CD5BBC" w:rsidRDefault="00CD5BBC" w:rsidP="00CD5BBC">
      <w:pPr>
        <w:pStyle w:val="ListParagraph"/>
        <w:numPr>
          <w:ilvl w:val="0"/>
          <w:numId w:val="1"/>
        </w:numPr>
      </w:pPr>
      <w:r>
        <w:t>Rating</w:t>
      </w:r>
    </w:p>
    <w:p w:rsidR="00CD5BBC" w:rsidRDefault="00CD5BBC" w:rsidP="00CD5BBC">
      <w:pPr>
        <w:pStyle w:val="ListParagraph"/>
        <w:numPr>
          <w:ilvl w:val="0"/>
          <w:numId w:val="1"/>
        </w:numPr>
      </w:pPr>
      <w:r>
        <w:t>Info</w:t>
      </w:r>
    </w:p>
    <w:p w:rsidR="00CD5BBC" w:rsidRDefault="00CD5BBC" w:rsidP="00CD5BBC">
      <w:pPr>
        <w:pStyle w:val="ListParagraph"/>
        <w:numPr>
          <w:ilvl w:val="0"/>
          <w:numId w:val="1"/>
        </w:numPr>
      </w:pPr>
      <w:r>
        <w:t>Poster</w:t>
      </w:r>
    </w:p>
    <w:p w:rsidR="00CD5BBC" w:rsidRDefault="00CD5BBC" w:rsidP="00CD5BBC">
      <w:pPr>
        <w:pStyle w:val="ListParagraph"/>
        <w:numPr>
          <w:ilvl w:val="0"/>
          <w:numId w:val="1"/>
        </w:numPr>
      </w:pPr>
      <w:r>
        <w:t>Duration</w:t>
      </w:r>
    </w:p>
    <w:p w:rsidR="00CD5BBC" w:rsidRDefault="00CD5BBC" w:rsidP="00CD5BBC">
      <w:pPr>
        <w:pStyle w:val="ListParagraph"/>
        <w:numPr>
          <w:ilvl w:val="0"/>
          <w:numId w:val="1"/>
        </w:numPr>
      </w:pPr>
      <w:r>
        <w:t>Genre</w:t>
      </w:r>
    </w:p>
    <w:p w:rsidR="00CD5BBC" w:rsidRDefault="00CD5BBC" w:rsidP="00CD5BBC">
      <w:pPr>
        <w:pStyle w:val="ListParagraph"/>
        <w:numPr>
          <w:ilvl w:val="0"/>
          <w:numId w:val="1"/>
        </w:numPr>
      </w:pPr>
      <w:r>
        <w:t>Release year</w:t>
      </w:r>
    </w:p>
    <w:p w:rsidR="00CB4A3B" w:rsidRPr="000243E5" w:rsidRDefault="00CD5BBC">
      <w:pPr>
        <w:rPr>
          <w:u w:val="single"/>
        </w:rPr>
      </w:pPr>
      <w:r w:rsidRPr="000243E5">
        <w:rPr>
          <w:u w:val="single"/>
        </w:rPr>
        <w:t>User</w:t>
      </w:r>
    </w:p>
    <w:p w:rsidR="00CD5BBC" w:rsidRPr="000243E5" w:rsidRDefault="00CD5BBC" w:rsidP="00CD5BBC">
      <w:pPr>
        <w:pStyle w:val="ListParagraph"/>
        <w:numPr>
          <w:ilvl w:val="0"/>
          <w:numId w:val="2"/>
        </w:numPr>
        <w:rPr>
          <w:u w:val="single"/>
        </w:rPr>
      </w:pPr>
      <w:r w:rsidRPr="000243E5">
        <w:rPr>
          <w:u w:val="single"/>
        </w:rPr>
        <w:t>Username</w:t>
      </w:r>
    </w:p>
    <w:p w:rsidR="00CD5BBC" w:rsidRPr="000243E5" w:rsidRDefault="000243E5" w:rsidP="00CD5BBC">
      <w:pPr>
        <w:pStyle w:val="ListParagraph"/>
        <w:numPr>
          <w:ilvl w:val="0"/>
          <w:numId w:val="2"/>
        </w:numPr>
        <w:rPr>
          <w:u w:val="single"/>
        </w:rPr>
      </w:pPr>
      <w:r w:rsidRPr="000243E5">
        <w:rPr>
          <w:u w:val="single"/>
        </w:rPr>
        <w:t>P</w:t>
      </w:r>
      <w:r w:rsidR="00CD5BBC" w:rsidRPr="000243E5">
        <w:rPr>
          <w:u w:val="single"/>
        </w:rPr>
        <w:t>assword</w:t>
      </w:r>
    </w:p>
    <w:p w:rsidR="000243E5" w:rsidRPr="000243E5" w:rsidRDefault="000243E5" w:rsidP="000243E5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0243E5">
        <w:rPr>
          <w:u w:val="single"/>
        </w:rPr>
        <w:t>Profilepic</w:t>
      </w:r>
      <w:proofErr w:type="spellEnd"/>
    </w:p>
    <w:p w:rsidR="000243E5" w:rsidRPr="000243E5" w:rsidRDefault="000243E5" w:rsidP="000243E5">
      <w:pPr>
        <w:rPr>
          <w:u w:val="single"/>
        </w:rPr>
      </w:pPr>
    </w:p>
    <w:p w:rsidR="000243E5" w:rsidRPr="000243E5" w:rsidRDefault="000243E5" w:rsidP="000243E5">
      <w:pPr>
        <w:rPr>
          <w:u w:val="single"/>
        </w:rPr>
      </w:pPr>
      <w:r w:rsidRPr="000243E5">
        <w:rPr>
          <w:u w:val="single"/>
        </w:rPr>
        <w:t>Image</w:t>
      </w:r>
    </w:p>
    <w:p w:rsidR="000243E5" w:rsidRPr="000243E5" w:rsidRDefault="000243E5" w:rsidP="000243E5">
      <w:pPr>
        <w:pStyle w:val="ListParagraph"/>
        <w:numPr>
          <w:ilvl w:val="0"/>
          <w:numId w:val="3"/>
        </w:numPr>
        <w:rPr>
          <w:u w:val="single"/>
        </w:rPr>
      </w:pPr>
      <w:r w:rsidRPr="000243E5">
        <w:rPr>
          <w:u w:val="single"/>
        </w:rPr>
        <w:lastRenderedPageBreak/>
        <w:t>Link</w:t>
      </w:r>
    </w:p>
    <w:p w:rsidR="000243E5" w:rsidRPr="000243E5" w:rsidRDefault="000243E5" w:rsidP="000243E5">
      <w:pPr>
        <w:pStyle w:val="ListParagraph"/>
        <w:numPr>
          <w:ilvl w:val="0"/>
          <w:numId w:val="3"/>
        </w:numPr>
        <w:rPr>
          <w:u w:val="single"/>
        </w:rPr>
      </w:pPr>
      <w:r w:rsidRPr="000243E5">
        <w:rPr>
          <w:u w:val="single"/>
        </w:rPr>
        <w:t>Owner</w:t>
      </w:r>
    </w:p>
    <w:p w:rsidR="000243E5" w:rsidRDefault="000149F5" w:rsidP="000243E5">
      <w:pPr>
        <w:pStyle w:val="ListParagraph"/>
        <w:numPr>
          <w:ilvl w:val="0"/>
          <w:numId w:val="3"/>
        </w:numPr>
        <w:rPr>
          <w:u w:val="single"/>
        </w:rPr>
      </w:pPr>
      <w:r w:rsidRPr="000243E5">
        <w:rPr>
          <w:u w:val="single"/>
        </w:rPr>
        <w:t>T</w:t>
      </w:r>
      <w:r w:rsidR="000243E5" w:rsidRPr="000243E5">
        <w:rPr>
          <w:u w:val="single"/>
        </w:rPr>
        <w:t>itle</w:t>
      </w:r>
    </w:p>
    <w:p w:rsidR="000149F5" w:rsidRDefault="000149F5" w:rsidP="000149F5">
      <w:pPr>
        <w:rPr>
          <w:u w:val="single"/>
        </w:rPr>
      </w:pPr>
      <w:r>
        <w:rPr>
          <w:u w:val="single"/>
        </w:rPr>
        <w:t xml:space="preserve">User interface </w:t>
      </w:r>
    </w:p>
    <w:p w:rsidR="000149F5" w:rsidRDefault="000149F5" w:rsidP="000149F5">
      <w:pPr>
        <w:rPr>
          <w:u w:val="single"/>
        </w:rPr>
      </w:pPr>
      <w:r>
        <w:rPr>
          <w:u w:val="single"/>
        </w:rPr>
        <w:t>Login form</w:t>
      </w:r>
    </w:p>
    <w:p w:rsidR="000149F5" w:rsidRDefault="000149F5" w:rsidP="000149F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User</w:t>
      </w:r>
    </w:p>
    <w:p w:rsidR="000149F5" w:rsidRDefault="000149F5" w:rsidP="000149F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Password</w:t>
      </w:r>
    </w:p>
    <w:p w:rsidR="000149F5" w:rsidRDefault="000149F5" w:rsidP="000149F5">
      <w:pPr>
        <w:rPr>
          <w:u w:val="single"/>
        </w:rPr>
      </w:pPr>
      <w:r>
        <w:rPr>
          <w:u w:val="single"/>
        </w:rPr>
        <w:t>After login comes chooser</w:t>
      </w:r>
    </w:p>
    <w:p w:rsidR="000149F5" w:rsidRDefault="000149F5" w:rsidP="000149F5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Movies/Series</w:t>
      </w:r>
    </w:p>
    <w:p w:rsidR="000149F5" w:rsidRDefault="000149F5" w:rsidP="000149F5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Images/Pictures</w:t>
      </w:r>
    </w:p>
    <w:p w:rsidR="000149F5" w:rsidRDefault="000149F5" w:rsidP="000149F5">
      <w:pPr>
        <w:rPr>
          <w:u w:val="single"/>
        </w:rPr>
      </w:pPr>
      <w:r>
        <w:rPr>
          <w:u w:val="single"/>
        </w:rPr>
        <w:t>Movies</w:t>
      </w:r>
    </w:p>
    <w:p w:rsidR="00340BE4" w:rsidRDefault="00340BE4" w:rsidP="000149F5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User_ID</w:t>
      </w:r>
      <w:bookmarkStart w:id="0" w:name="_GoBack"/>
      <w:bookmarkEnd w:id="0"/>
    </w:p>
    <w:p w:rsidR="003F7375" w:rsidRDefault="000149F5" w:rsidP="000149F5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 xml:space="preserve">Posters </w:t>
      </w:r>
    </w:p>
    <w:p w:rsidR="003F7375" w:rsidRDefault="003F7375" w:rsidP="000149F5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Title</w:t>
      </w:r>
    </w:p>
    <w:p w:rsidR="003F7375" w:rsidRDefault="003F7375" w:rsidP="000149F5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Info</w:t>
      </w:r>
    </w:p>
    <w:p w:rsidR="0045679C" w:rsidRDefault="0045679C" w:rsidP="000149F5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Duration</w:t>
      </w:r>
    </w:p>
    <w:p w:rsidR="0045679C" w:rsidRPr="0045679C" w:rsidRDefault="0045679C" w:rsidP="0045679C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Rating</w:t>
      </w:r>
    </w:p>
    <w:p w:rsidR="005351C3" w:rsidRDefault="005351C3" w:rsidP="005351C3">
      <w:pPr>
        <w:rPr>
          <w:u w:val="single"/>
        </w:rPr>
      </w:pPr>
      <w:r>
        <w:rPr>
          <w:u w:val="single"/>
        </w:rPr>
        <w:t>Series</w:t>
      </w:r>
    </w:p>
    <w:p w:rsidR="005351C3" w:rsidRDefault="005351C3" w:rsidP="005351C3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Name</w:t>
      </w:r>
    </w:p>
    <w:p w:rsidR="005351C3" w:rsidRDefault="005351C3" w:rsidP="005351C3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Season</w:t>
      </w:r>
    </w:p>
    <w:p w:rsidR="005351C3" w:rsidRDefault="005351C3" w:rsidP="005351C3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Episode</w:t>
      </w:r>
    </w:p>
    <w:p w:rsidR="005351C3" w:rsidRDefault="005351C3" w:rsidP="005351C3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Info</w:t>
      </w:r>
    </w:p>
    <w:p w:rsidR="005351C3" w:rsidRDefault="005351C3" w:rsidP="005351C3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Poster</w:t>
      </w:r>
    </w:p>
    <w:p w:rsidR="005351C3" w:rsidRDefault="005351C3" w:rsidP="005351C3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duration</w:t>
      </w:r>
    </w:p>
    <w:p w:rsidR="005351C3" w:rsidRPr="0045679C" w:rsidRDefault="005351C3" w:rsidP="0045679C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rating</w:t>
      </w:r>
    </w:p>
    <w:p w:rsidR="005351C3" w:rsidRDefault="005351C3" w:rsidP="005351C3">
      <w:pPr>
        <w:rPr>
          <w:u w:val="single"/>
        </w:rPr>
      </w:pPr>
      <w:r>
        <w:rPr>
          <w:u w:val="single"/>
        </w:rPr>
        <w:t>Images/Pictures</w:t>
      </w:r>
    </w:p>
    <w:p w:rsidR="005351C3" w:rsidRDefault="005351C3" w:rsidP="005351C3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Title</w:t>
      </w:r>
    </w:p>
    <w:p w:rsidR="005351C3" w:rsidRDefault="005351C3" w:rsidP="0045679C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Link</w:t>
      </w:r>
    </w:p>
    <w:p w:rsidR="0045679C" w:rsidRPr="0045679C" w:rsidRDefault="0045679C" w:rsidP="0045679C">
      <w:pPr>
        <w:pStyle w:val="ListParagraph"/>
        <w:rPr>
          <w:u w:val="single"/>
        </w:rPr>
      </w:pPr>
    </w:p>
    <w:p w:rsidR="000149F5" w:rsidRPr="000149F5" w:rsidRDefault="000149F5" w:rsidP="000149F5">
      <w:pPr>
        <w:pStyle w:val="ListParagraph"/>
        <w:rPr>
          <w:u w:val="single"/>
        </w:rPr>
      </w:pPr>
    </w:p>
    <w:p w:rsidR="000149F5" w:rsidRPr="000149F5" w:rsidRDefault="000149F5" w:rsidP="000149F5">
      <w:pPr>
        <w:rPr>
          <w:u w:val="single"/>
        </w:rPr>
      </w:pPr>
    </w:p>
    <w:sectPr w:rsidR="000149F5" w:rsidRPr="0001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62FB"/>
    <w:multiLevelType w:val="hybridMultilevel"/>
    <w:tmpl w:val="F29C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39A3"/>
    <w:multiLevelType w:val="hybridMultilevel"/>
    <w:tmpl w:val="4998D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214D"/>
    <w:multiLevelType w:val="hybridMultilevel"/>
    <w:tmpl w:val="CCE0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B772C"/>
    <w:multiLevelType w:val="hybridMultilevel"/>
    <w:tmpl w:val="029C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3034F"/>
    <w:multiLevelType w:val="hybridMultilevel"/>
    <w:tmpl w:val="01662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80995"/>
    <w:multiLevelType w:val="hybridMultilevel"/>
    <w:tmpl w:val="CC9C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231A1"/>
    <w:multiLevelType w:val="hybridMultilevel"/>
    <w:tmpl w:val="88B2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D7B49"/>
    <w:multiLevelType w:val="hybridMultilevel"/>
    <w:tmpl w:val="2620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38"/>
    <w:rsid w:val="000149F5"/>
    <w:rsid w:val="000243E5"/>
    <w:rsid w:val="000960A6"/>
    <w:rsid w:val="00340BE4"/>
    <w:rsid w:val="003F7375"/>
    <w:rsid w:val="0045679C"/>
    <w:rsid w:val="005351C3"/>
    <w:rsid w:val="0079328F"/>
    <w:rsid w:val="007E111D"/>
    <w:rsid w:val="00836D38"/>
    <w:rsid w:val="00B77E61"/>
    <w:rsid w:val="00C11C2B"/>
    <w:rsid w:val="00CB4A3B"/>
    <w:rsid w:val="00CD5BBC"/>
    <w:rsid w:val="00EE3ADE"/>
    <w:rsid w:val="00F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B3808-A968-4364-BA09-DEBB08EE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261D2646.dotm</Template>
  <TotalTime>323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Lárusson</dc:creator>
  <cp:keywords/>
  <dc:description/>
  <cp:lastModifiedBy>Alexander Lárusson</cp:lastModifiedBy>
  <cp:revision>4</cp:revision>
  <dcterms:created xsi:type="dcterms:W3CDTF">2016-04-01T10:45:00Z</dcterms:created>
  <dcterms:modified xsi:type="dcterms:W3CDTF">2016-04-08T10:38:00Z</dcterms:modified>
</cp:coreProperties>
</file>